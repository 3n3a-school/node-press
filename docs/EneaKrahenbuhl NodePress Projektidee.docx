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6247"/>
      </w:tblGrid>
      <w:tr w:rsidR="00BE31EB" w14:paraId="31FDBE40" w14:textId="77777777" w:rsidTr="312B6ACE">
        <w:tc>
          <w:tcPr>
            <w:tcW w:w="9911" w:type="dxa"/>
            <w:gridSpan w:val="2"/>
          </w:tcPr>
          <w:p w14:paraId="011F89FF" w14:textId="0AD9B91C" w:rsidR="00BE31EB" w:rsidRPr="00BE31EB" w:rsidRDefault="00450F8D" w:rsidP="002529CD">
            <w:pPr>
              <w:pStyle w:val="Titel1"/>
              <w:pBdr>
                <w:bottom w:val="none" w:sz="0" w:space="0" w:color="auto"/>
              </w:pBdr>
              <w:spacing w:before="120" w:after="120"/>
              <w:jc w:val="center"/>
              <w:rPr>
                <w:sz w:val="36"/>
              </w:rPr>
            </w:pPr>
            <w:r>
              <w:rPr>
                <w:sz w:val="36"/>
              </w:rPr>
              <w:t>NodePress</w:t>
            </w:r>
          </w:p>
        </w:tc>
      </w:tr>
      <w:tr w:rsidR="00BE31EB" w14:paraId="62C16B89" w14:textId="77777777" w:rsidTr="312B6ACE">
        <w:tc>
          <w:tcPr>
            <w:tcW w:w="2405" w:type="dxa"/>
          </w:tcPr>
          <w:p w14:paraId="6E786E94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 w:rsidRPr="00BE31EB">
              <w:t>Ziel</w:t>
            </w:r>
          </w:p>
          <w:p w14:paraId="1D3726B5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der Ergebnisse</w:t>
            </w:r>
          </w:p>
        </w:tc>
        <w:tc>
          <w:tcPr>
            <w:tcW w:w="7506" w:type="dxa"/>
          </w:tcPr>
          <w:p w14:paraId="67D49E15" w14:textId="309630CF" w:rsidR="00BE31EB" w:rsidRDefault="00450F8D" w:rsidP="002529CD">
            <w:pPr>
              <w:spacing w:before="120" w:after="120"/>
            </w:pPr>
            <w:r>
              <w:t xml:space="preserve">Ein simples CMS mit User Managment komplett nur mit Javascript umsetzen. </w:t>
            </w:r>
          </w:p>
        </w:tc>
      </w:tr>
      <w:tr w:rsidR="00BE31EB" w14:paraId="53EF928E" w14:textId="77777777" w:rsidTr="312B6ACE">
        <w:tc>
          <w:tcPr>
            <w:tcW w:w="2405" w:type="dxa"/>
          </w:tcPr>
          <w:p w14:paraId="314753C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Projektidee</w:t>
            </w:r>
          </w:p>
          <w:p w14:paraId="1866513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in 5-6 Sätzen, was im Rahmen dieses Projekts umgesetzt werden soll.</w:t>
            </w:r>
          </w:p>
        </w:tc>
        <w:tc>
          <w:tcPr>
            <w:tcW w:w="7506" w:type="dxa"/>
          </w:tcPr>
          <w:p w14:paraId="2D645BC1" w14:textId="77777777" w:rsidR="00BE31EB" w:rsidRDefault="00450F8D" w:rsidP="002529CD">
            <w:pPr>
              <w:spacing w:before="120" w:after="120"/>
            </w:pPr>
            <w:r>
              <w:t>Am Ende soll ein Benutzer sich registrieren können, einen Blog-Post in Markdown kreieren und dieser soll dann für andere User sichtbar sein.</w:t>
            </w:r>
          </w:p>
          <w:p w14:paraId="2847575F" w14:textId="6E4B350A" w:rsidR="00450F8D" w:rsidRDefault="00450F8D" w:rsidP="002529CD">
            <w:pPr>
              <w:spacing w:before="120" w:after="120"/>
            </w:pPr>
            <w:r>
              <w:t>Ein Admin soll User in der Applikation suchen können, diese deaktivieren, und deren Rollen bearbeiten.</w:t>
            </w:r>
          </w:p>
        </w:tc>
      </w:tr>
      <w:tr w:rsidR="00BE31EB" w14:paraId="3B658A85" w14:textId="77777777" w:rsidTr="312B6ACE">
        <w:tc>
          <w:tcPr>
            <w:tcW w:w="2405" w:type="dxa"/>
          </w:tcPr>
          <w:p w14:paraId="28D63086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Erwartete Schwierigkeiten</w:t>
            </w:r>
          </w:p>
          <w:p w14:paraId="3C103D7A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Wo können Probleme auftreten? Wo bestehen Unsicherheiten? Was sind die kompliziertesten Arbeiten an diesem Projekt?</w:t>
            </w:r>
          </w:p>
        </w:tc>
        <w:tc>
          <w:tcPr>
            <w:tcW w:w="7506" w:type="dxa"/>
          </w:tcPr>
          <w:p w14:paraId="2293DAD0" w14:textId="77777777" w:rsidR="00DF7114" w:rsidRDefault="00921E16" w:rsidP="00921E16">
            <w:pPr>
              <w:spacing w:before="120" w:after="120"/>
            </w:pPr>
            <w:r>
              <w:t>Probleme könnten auftreten bei der implementation von Passport.js in NestJs, jedoch gibt es genügend Dokumentation, damit das ohne grössere Probleme vorübgergehen sollte.</w:t>
            </w:r>
          </w:p>
          <w:p w14:paraId="40E42215" w14:textId="77777777" w:rsidR="00921E16" w:rsidRDefault="00921E16" w:rsidP="00921E16">
            <w:pPr>
              <w:spacing w:before="120" w:after="120"/>
            </w:pPr>
            <w:r>
              <w:t>Persönlich arbeite ich das erste Mal mit NestJs und TypORM, jedoch habe ich Erfahrung mit Angular, und da NestJs Angular as primäre Inspirationsquelle hat, sollte auch dies möglich sein.</w:t>
            </w:r>
          </w:p>
          <w:p w14:paraId="56133F05" w14:textId="41658722" w:rsidR="00921E16" w:rsidRDefault="00921E16" w:rsidP="00921E16">
            <w:pPr>
              <w:spacing w:before="120" w:after="120"/>
            </w:pPr>
            <w:r>
              <w:t>Am kompliziertesten könnte wo möglich die Authentifizierung werden.</w:t>
            </w:r>
          </w:p>
        </w:tc>
      </w:tr>
      <w:tr w:rsidR="00BE31EB" w14:paraId="66924F1E" w14:textId="77777777" w:rsidTr="312B6ACE">
        <w:tc>
          <w:tcPr>
            <w:tcW w:w="2405" w:type="dxa"/>
          </w:tcPr>
          <w:p w14:paraId="417FD2C7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Techniken, Frameworks und Tools</w:t>
            </w:r>
          </w:p>
          <w:p w14:paraId="5FC5FA8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Welche Arbeitsmittel/Programmiersprachen können bzw. sollen für dieses Projekt eingesetzt werden?</w:t>
            </w:r>
          </w:p>
        </w:tc>
        <w:tc>
          <w:tcPr>
            <w:tcW w:w="7506" w:type="dxa"/>
          </w:tcPr>
          <w:p w14:paraId="24091E83" w14:textId="70B3C2FB" w:rsidR="00BE31EB" w:rsidRDefault="00450F8D" w:rsidP="00450F8D">
            <w:pPr>
              <w:pStyle w:val="ListParagraph"/>
              <w:numPr>
                <w:ilvl w:val="0"/>
                <w:numId w:val="20"/>
              </w:num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Angular</w:t>
            </w:r>
          </w:p>
          <w:p w14:paraId="3B4C0DA5" w14:textId="1D0AFF6A" w:rsidR="00921E16" w:rsidRDefault="00921E16" w:rsidP="00921E16">
            <w:pPr>
              <w:pStyle w:val="ListParagraph"/>
              <w:numPr>
                <w:ilvl w:val="1"/>
                <w:numId w:val="20"/>
              </w:num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Marked (Markdown rendering)</w:t>
            </w:r>
          </w:p>
          <w:p w14:paraId="6A1A81A0" w14:textId="2E020CED" w:rsidR="00450F8D" w:rsidRDefault="00450F8D" w:rsidP="00921E16">
            <w:pPr>
              <w:pStyle w:val="ListParagraph"/>
              <w:numPr>
                <w:ilvl w:val="0"/>
                <w:numId w:val="20"/>
              </w:num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NestJs</w:t>
            </w:r>
          </w:p>
          <w:p w14:paraId="1FB6B06C" w14:textId="20FD925D" w:rsidR="00921E16" w:rsidRDefault="00921E16" w:rsidP="00921E16">
            <w:pPr>
              <w:pStyle w:val="ListParagraph"/>
              <w:numPr>
                <w:ilvl w:val="1"/>
                <w:numId w:val="20"/>
              </w:num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TypeORM</w:t>
            </w:r>
          </w:p>
          <w:p w14:paraId="3AE4C996" w14:textId="16164DCF" w:rsidR="00921E16" w:rsidRPr="00921E16" w:rsidRDefault="00921E16" w:rsidP="00921E16">
            <w:pPr>
              <w:pStyle w:val="ListParagraph"/>
              <w:numPr>
                <w:ilvl w:val="1"/>
                <w:numId w:val="20"/>
              </w:num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Passport.js</w:t>
            </w:r>
          </w:p>
          <w:p w14:paraId="3CEE977C" w14:textId="77777777" w:rsidR="00450F8D" w:rsidRDefault="00450F8D" w:rsidP="00921E16">
            <w:pPr>
              <w:pStyle w:val="ListParagraph"/>
              <w:numPr>
                <w:ilvl w:val="0"/>
                <w:numId w:val="20"/>
              </w:num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Postgres</w:t>
            </w:r>
          </w:p>
          <w:p w14:paraId="4929E065" w14:textId="4B3B18EB" w:rsidR="00921E16" w:rsidRPr="00921E16" w:rsidRDefault="00921E16" w:rsidP="00921E16">
            <w:pPr>
              <w:pStyle w:val="ListParagraph"/>
              <w:numPr>
                <w:ilvl w:val="0"/>
                <w:numId w:val="20"/>
              </w:num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Docker</w:t>
            </w:r>
          </w:p>
        </w:tc>
      </w:tr>
      <w:tr w:rsidR="00BE31EB" w14:paraId="3395FAAF" w14:textId="77777777" w:rsidTr="312B6ACE">
        <w:tc>
          <w:tcPr>
            <w:tcW w:w="2405" w:type="dxa"/>
          </w:tcPr>
          <w:p w14:paraId="15F2163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Bemerkungen</w:t>
            </w:r>
          </w:p>
          <w:p w14:paraId="034B913B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Hinweise, Links, Anmerkungen, Skizzen, </w:t>
            </w:r>
            <w:r w:rsidR="002529CD">
              <w:rPr>
                <w:lang w:val="de-CH"/>
              </w:rPr>
              <w:t>Wissenswertes, Beispiele, …</w:t>
            </w:r>
          </w:p>
        </w:tc>
        <w:tc>
          <w:tcPr>
            <w:tcW w:w="7506" w:type="dxa"/>
          </w:tcPr>
          <w:p w14:paraId="439D651D" w14:textId="13913438" w:rsidR="00DF7114" w:rsidRDefault="00B05165" w:rsidP="002529CD">
            <w:pPr>
              <w:spacing w:before="120" w:after="120"/>
              <w:rPr>
                <w:rFonts w:cs="Arial"/>
              </w:rPr>
            </w:pPr>
            <w:r w:rsidRPr="00B05165">
              <w:rPr>
                <w:rFonts w:cs="Arial"/>
              </w:rPr>
              <w:t xml:space="preserve"> </w:t>
            </w:r>
            <w:hyperlink r:id="rId11" w:history="1">
              <w:r w:rsidR="00921E16" w:rsidRPr="003C20D4">
                <w:rPr>
                  <w:rStyle w:val="Hyperlink"/>
                  <w:rFonts w:cs="Arial"/>
                </w:rPr>
                <w:t>https://angular.io/</w:t>
              </w:r>
            </w:hyperlink>
          </w:p>
          <w:p w14:paraId="2480CA18" w14:textId="03E67E49" w:rsidR="00921E16" w:rsidRDefault="00921E16" w:rsidP="002529CD">
            <w:pPr>
              <w:spacing w:before="120" w:after="120"/>
            </w:pPr>
            <w:hyperlink r:id="rId12" w:history="1">
              <w:r w:rsidRPr="003C20D4">
                <w:rPr>
                  <w:rStyle w:val="Hyperlink"/>
                </w:rPr>
                <w:t>https://github.com/leosuncin/nest-auth-example</w:t>
              </w:r>
            </w:hyperlink>
          </w:p>
          <w:p w14:paraId="3C036431" w14:textId="0A8461E5" w:rsidR="00921E16" w:rsidRDefault="00921E16" w:rsidP="002529CD">
            <w:pPr>
              <w:spacing w:before="120" w:after="120"/>
            </w:pPr>
            <w:hyperlink r:id="rId13" w:history="1">
              <w:r w:rsidRPr="003C20D4">
                <w:rPr>
                  <w:rStyle w:val="Hyperlink"/>
                </w:rPr>
                <w:t>https://typeorm.io/</w:t>
              </w:r>
            </w:hyperlink>
          </w:p>
          <w:p w14:paraId="0E8D789C" w14:textId="3344FA1C" w:rsidR="00921E16" w:rsidRDefault="00921E16" w:rsidP="002529CD">
            <w:pPr>
              <w:spacing w:before="120" w:after="120"/>
            </w:pPr>
            <w:hyperlink r:id="rId14" w:history="1">
              <w:r w:rsidRPr="003C20D4">
                <w:rPr>
                  <w:rStyle w:val="Hyperlink"/>
                </w:rPr>
                <w:t>https://github.com/markedjs/marked</w:t>
              </w:r>
            </w:hyperlink>
          </w:p>
          <w:p w14:paraId="3EBEFF50" w14:textId="2AA18A92" w:rsidR="00921E16" w:rsidRDefault="00E019B8" w:rsidP="002529CD">
            <w:pPr>
              <w:spacing w:before="120" w:after="120"/>
            </w:pPr>
            <w:hyperlink r:id="rId15" w:history="1">
              <w:r w:rsidRPr="003C20D4">
                <w:rPr>
                  <w:rStyle w:val="Hyperlink"/>
                </w:rPr>
                <w:t>https://github.com/tinymce/tinymce</w:t>
              </w:r>
            </w:hyperlink>
          </w:p>
          <w:p w14:paraId="050F35F7" w14:textId="54C90483" w:rsidR="00E019B8" w:rsidRDefault="00E019B8" w:rsidP="002529CD">
            <w:pPr>
              <w:spacing w:before="120" w:after="120"/>
            </w:pPr>
          </w:p>
        </w:tc>
      </w:tr>
      <w:tr w:rsidR="002529CD" w14:paraId="3A60799C" w14:textId="77777777" w:rsidTr="312B6ACE">
        <w:tc>
          <w:tcPr>
            <w:tcW w:w="2405" w:type="dxa"/>
          </w:tcPr>
          <w:p w14:paraId="1BBECDA7" w14:textId="77777777" w:rsidR="002529CD" w:rsidRDefault="002529CD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Autor/-in</w:t>
            </w:r>
          </w:p>
          <w:p w14:paraId="01E45235" w14:textId="77777777" w:rsidR="002529CD" w:rsidRPr="002529CD" w:rsidRDefault="002529CD" w:rsidP="002529CD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Vor- und Nachname</w:t>
            </w:r>
          </w:p>
        </w:tc>
        <w:tc>
          <w:tcPr>
            <w:tcW w:w="7506" w:type="dxa"/>
          </w:tcPr>
          <w:p w14:paraId="2F325E82" w14:textId="5B56E7FC" w:rsidR="00DF7114" w:rsidRDefault="00921E16" w:rsidP="002529CD">
            <w:pPr>
              <w:spacing w:before="120" w:after="120"/>
            </w:pPr>
            <w:r>
              <w:t>Enea Krähenbühl</w:t>
            </w:r>
          </w:p>
        </w:tc>
      </w:tr>
    </w:tbl>
    <w:p w14:paraId="22261660" w14:textId="77777777" w:rsidR="00BE31EB" w:rsidRDefault="00BE31EB" w:rsidP="002529CD"/>
    <w:sectPr w:rsidR="00BE31EB" w:rsidSect="002529CD">
      <w:headerReference w:type="default" r:id="rId16"/>
      <w:footerReference w:type="default" r:id="rId17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F5A6" w14:textId="77777777" w:rsidR="007E19E0" w:rsidRDefault="007E19E0">
      <w:r>
        <w:separator/>
      </w:r>
    </w:p>
  </w:endnote>
  <w:endnote w:type="continuationSeparator" w:id="0">
    <w:p w14:paraId="3C5DFE59" w14:textId="77777777" w:rsidR="007E19E0" w:rsidRDefault="007E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656E7860" w14:textId="77777777" w:rsidTr="000057BB">
      <w:trPr>
        <w:cantSplit/>
      </w:trPr>
      <w:tc>
        <w:tcPr>
          <w:tcW w:w="1706" w:type="dxa"/>
          <w:vAlign w:val="center"/>
        </w:tcPr>
        <w:p w14:paraId="7B3AD591" w14:textId="77777777" w:rsidR="007D158C" w:rsidRPr="00D230B3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1B200D6B" w14:textId="15174ACF" w:rsidR="007D158C" w:rsidRPr="00D230B3" w:rsidRDefault="00D25209" w:rsidP="00D25209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P </w:t>
          </w:r>
          <w:r>
            <w:rPr>
              <w:sz w:val="18"/>
            </w:rPr>
            <w:t>Wlodarczak</w:t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DF7114">
            <w:rPr>
              <w:sz w:val="18"/>
            </w:rPr>
            <w:t xml:space="preserve">Version </w:t>
          </w:r>
          <w:r>
            <w:rPr>
              <w:sz w:val="18"/>
            </w:rPr>
            <w:t>1.1</w:t>
          </w:r>
          <w:r w:rsidR="00DF7114">
            <w:rPr>
              <w:sz w:val="18"/>
            </w:rPr>
            <w:t xml:space="preserve"> / </w:t>
          </w:r>
          <w:r>
            <w:rPr>
              <w:sz w:val="18"/>
            </w:rPr>
            <w:t xml:space="preserve">April </w:t>
          </w:r>
          <w:r w:rsidR="00DF7114">
            <w:rPr>
              <w:sz w:val="18"/>
            </w:rPr>
            <w:t>20</w:t>
          </w:r>
          <w:r>
            <w:rPr>
              <w:sz w:val="18"/>
            </w:rPr>
            <w:t>22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37AF9185" w14:textId="5592AFA2" w:rsidR="007D158C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CE630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CE630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14:paraId="5A0CEBA4" w14:textId="77777777" w:rsidR="00BE6BA8" w:rsidRDefault="00BE6BA8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E20A" w14:textId="77777777" w:rsidR="007E19E0" w:rsidRDefault="007E19E0">
      <w:r>
        <w:separator/>
      </w:r>
    </w:p>
  </w:footnote>
  <w:footnote w:type="continuationSeparator" w:id="0">
    <w:p w14:paraId="0036B161" w14:textId="77777777" w:rsidR="007E19E0" w:rsidRDefault="007E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CE6306" w14:paraId="57368ABA" w14:textId="77777777" w:rsidTr="008A1C47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62743A9A" w14:textId="77777777" w:rsidR="00CE6306" w:rsidRDefault="00CE6306" w:rsidP="00CE6306">
          <w:pPr>
            <w:pStyle w:val="Header"/>
            <w:jc w:val="left"/>
          </w:pPr>
          <w:r>
            <w:rPr>
              <w:noProof/>
              <w:lang w:val="en-GB" w:eastAsia="en-GB"/>
            </w:rPr>
            <w:drawing>
              <wp:inline distT="0" distB="0" distL="0" distR="0" wp14:anchorId="371F90B3" wp14:editId="50FEE530">
                <wp:extent cx="371475" cy="25378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IBZ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70" cy="261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92061" w14:textId="77777777" w:rsidR="00CE6306" w:rsidRDefault="00CE6306" w:rsidP="00CE6306">
          <w:pPr>
            <w:pStyle w:val="Header"/>
            <w:jc w:val="left"/>
          </w:pPr>
        </w:p>
        <w:p w14:paraId="335BFB70" w14:textId="77777777" w:rsidR="00CE6306" w:rsidRPr="00B322C4" w:rsidRDefault="00CE6306" w:rsidP="00CE6306">
          <w:pPr>
            <w:pStyle w:val="Header"/>
            <w:jc w:val="left"/>
          </w:pPr>
        </w:p>
        <w:p w14:paraId="6AC9B520" w14:textId="77777777" w:rsidR="00CE6306" w:rsidRDefault="00CE6306" w:rsidP="00CE6306">
          <w:pPr>
            <w:pStyle w:val="Header"/>
            <w:tabs>
              <w:tab w:val="clear" w:pos="5103"/>
            </w:tabs>
            <w:jc w:val="left"/>
          </w:pPr>
          <w:r w:rsidRPr="00C713CC">
            <w:rPr>
              <w:lang w:val="en-GB"/>
            </w:rPr>
            <w:t xml:space="preserve">                                                  </w:t>
          </w:r>
        </w:p>
      </w:tc>
    </w:tr>
    <w:tr w:rsidR="00CE6306" w14:paraId="3C1CEE42" w14:textId="77777777" w:rsidTr="008A1C47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6274F662" w14:textId="77777777" w:rsidR="00CE6306" w:rsidRPr="00F87808" w:rsidRDefault="00CE6306" w:rsidP="00CE6306">
          <w:pPr>
            <w:pStyle w:val="Header"/>
            <w:jc w:val="left"/>
            <w:rPr>
              <w:noProof/>
              <w:lang w:val="en-GB" w:eastAsia="en-GB"/>
            </w:rPr>
          </w:pPr>
        </w:p>
      </w:tc>
    </w:tr>
    <w:tr w:rsidR="00CE6306" w14:paraId="6ED8479A" w14:textId="77777777" w:rsidTr="008A1C47">
      <w:trPr>
        <w:cantSplit/>
        <w:trHeight w:hRule="exact" w:val="567"/>
      </w:trPr>
      <w:tc>
        <w:tcPr>
          <w:tcW w:w="1706" w:type="dxa"/>
          <w:vAlign w:val="center"/>
        </w:tcPr>
        <w:p w14:paraId="3CED3FF4" w14:textId="77777777" w:rsidR="00CE6306" w:rsidRDefault="00CE6306" w:rsidP="00CE6306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M151</w:t>
          </w:r>
        </w:p>
      </w:tc>
      <w:tc>
        <w:tcPr>
          <w:tcW w:w="6521" w:type="dxa"/>
          <w:vAlign w:val="center"/>
        </w:tcPr>
        <w:p w14:paraId="74BB55A5" w14:textId="77777777" w:rsidR="00CE6306" w:rsidRDefault="00CE6306" w:rsidP="00CE6306">
          <w:pPr>
            <w:pStyle w:val="Header"/>
          </w:pPr>
          <w:r w:rsidRPr="006130E1">
            <w:rPr>
              <w:rFonts w:cs="Arial"/>
              <w:szCs w:val="22"/>
            </w:rPr>
            <w:t>Datenbanken in Web-Applikation einbinden</w:t>
          </w:r>
        </w:p>
      </w:tc>
      <w:tc>
        <w:tcPr>
          <w:tcW w:w="1694" w:type="dxa"/>
          <w:vAlign w:val="center"/>
        </w:tcPr>
        <w:p w14:paraId="51D18B42" w14:textId="77777777" w:rsidR="00CE6306" w:rsidRDefault="00CE6306" w:rsidP="00CE6306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>
            <w:rPr>
              <w:b/>
              <w:bCs/>
              <w:sz w:val="24"/>
            </w:rPr>
            <w:t>rojekt</w:t>
          </w:r>
        </w:p>
      </w:tc>
    </w:tr>
    <w:tr w:rsidR="00CE6306" w14:paraId="7F0D2A60" w14:textId="77777777" w:rsidTr="008A1C47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7A3FDCF9" w14:textId="0146FD5F" w:rsidR="00CE6306" w:rsidRDefault="00CE6306" w:rsidP="00CE6306">
          <w:pPr>
            <w:pStyle w:val="Header"/>
          </w:pPr>
          <w:r>
            <w:t>Projektidee</w:t>
          </w:r>
        </w:p>
      </w:tc>
    </w:tr>
  </w:tbl>
  <w:p w14:paraId="767F83A5" w14:textId="77777777" w:rsidR="00BE6BA8" w:rsidRDefault="00BE6BA8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C3461B"/>
    <w:multiLevelType w:val="hybridMultilevel"/>
    <w:tmpl w:val="75BE8200"/>
    <w:lvl w:ilvl="0" w:tplc="05D29D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2BE7E43"/>
    <w:multiLevelType w:val="hybridMultilevel"/>
    <w:tmpl w:val="60E84278"/>
    <w:lvl w:ilvl="0" w:tplc="94CE3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5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 w16cid:durableId="2026203525">
    <w:abstractNumId w:val="18"/>
  </w:num>
  <w:num w:numId="2" w16cid:durableId="559487755">
    <w:abstractNumId w:val="7"/>
  </w:num>
  <w:num w:numId="3" w16cid:durableId="1654597603">
    <w:abstractNumId w:val="13"/>
  </w:num>
  <w:num w:numId="4" w16cid:durableId="524488518">
    <w:abstractNumId w:val="14"/>
  </w:num>
  <w:num w:numId="5" w16cid:durableId="220140409">
    <w:abstractNumId w:val="17"/>
  </w:num>
  <w:num w:numId="6" w16cid:durableId="2079746624">
    <w:abstractNumId w:val="16"/>
  </w:num>
  <w:num w:numId="7" w16cid:durableId="256981102">
    <w:abstractNumId w:val="1"/>
  </w:num>
  <w:num w:numId="8" w16cid:durableId="299118384">
    <w:abstractNumId w:val="10"/>
  </w:num>
  <w:num w:numId="9" w16cid:durableId="613093502">
    <w:abstractNumId w:val="12"/>
  </w:num>
  <w:num w:numId="10" w16cid:durableId="41682683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6814194">
    <w:abstractNumId w:val="15"/>
  </w:num>
  <w:num w:numId="12" w16cid:durableId="1912739922">
    <w:abstractNumId w:val="5"/>
  </w:num>
  <w:num w:numId="13" w16cid:durableId="775834782">
    <w:abstractNumId w:val="0"/>
  </w:num>
  <w:num w:numId="14" w16cid:durableId="33577424">
    <w:abstractNumId w:val="6"/>
  </w:num>
  <w:num w:numId="15" w16cid:durableId="133603692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4545715">
    <w:abstractNumId w:val="3"/>
  </w:num>
  <w:num w:numId="17" w16cid:durableId="2132750209">
    <w:abstractNumId w:val="9"/>
  </w:num>
  <w:num w:numId="18" w16cid:durableId="1530141114">
    <w:abstractNumId w:val="2"/>
  </w:num>
  <w:num w:numId="19" w16cid:durableId="64642993">
    <w:abstractNumId w:val="4"/>
  </w:num>
  <w:num w:numId="20" w16cid:durableId="1592857413">
    <w:abstractNumId w:val="8"/>
  </w:num>
  <w:num w:numId="21" w16cid:durableId="43155949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14"/>
    <w:rsid w:val="00002317"/>
    <w:rsid w:val="000042D5"/>
    <w:rsid w:val="000057BB"/>
    <w:rsid w:val="00012C95"/>
    <w:rsid w:val="00016B59"/>
    <w:rsid w:val="000669E3"/>
    <w:rsid w:val="00094D0A"/>
    <w:rsid w:val="000D45B4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6FB3"/>
    <w:rsid w:val="00176DD7"/>
    <w:rsid w:val="0018327A"/>
    <w:rsid w:val="001919ED"/>
    <w:rsid w:val="00192C0E"/>
    <w:rsid w:val="001943CA"/>
    <w:rsid w:val="001B2A34"/>
    <w:rsid w:val="001C0E30"/>
    <w:rsid w:val="001D225C"/>
    <w:rsid w:val="001E0D0A"/>
    <w:rsid w:val="001F01EE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34657"/>
    <w:rsid w:val="00356DB1"/>
    <w:rsid w:val="00361B2A"/>
    <w:rsid w:val="00366F56"/>
    <w:rsid w:val="00366FE4"/>
    <w:rsid w:val="00372F40"/>
    <w:rsid w:val="0037711E"/>
    <w:rsid w:val="003B273A"/>
    <w:rsid w:val="003C045C"/>
    <w:rsid w:val="003D0640"/>
    <w:rsid w:val="003D7E27"/>
    <w:rsid w:val="00423533"/>
    <w:rsid w:val="0044617C"/>
    <w:rsid w:val="00450F8D"/>
    <w:rsid w:val="0045458D"/>
    <w:rsid w:val="00467456"/>
    <w:rsid w:val="0048329F"/>
    <w:rsid w:val="00484F5F"/>
    <w:rsid w:val="004C365A"/>
    <w:rsid w:val="004D273D"/>
    <w:rsid w:val="004D39DF"/>
    <w:rsid w:val="004E11C2"/>
    <w:rsid w:val="004E5508"/>
    <w:rsid w:val="004F45EA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4AE7"/>
    <w:rsid w:val="005B2425"/>
    <w:rsid w:val="005B7FAB"/>
    <w:rsid w:val="005C16AC"/>
    <w:rsid w:val="005E6C33"/>
    <w:rsid w:val="006013EE"/>
    <w:rsid w:val="00601AD6"/>
    <w:rsid w:val="00626A01"/>
    <w:rsid w:val="00630B72"/>
    <w:rsid w:val="00634284"/>
    <w:rsid w:val="0064024D"/>
    <w:rsid w:val="00642D8F"/>
    <w:rsid w:val="00642E06"/>
    <w:rsid w:val="0065385A"/>
    <w:rsid w:val="006873C0"/>
    <w:rsid w:val="006B794B"/>
    <w:rsid w:val="006D0F18"/>
    <w:rsid w:val="006D38B0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97E16"/>
    <w:rsid w:val="007C05F9"/>
    <w:rsid w:val="007C1EE7"/>
    <w:rsid w:val="007C6569"/>
    <w:rsid w:val="007D158C"/>
    <w:rsid w:val="007E19E0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A7C75"/>
    <w:rsid w:val="008C6ADA"/>
    <w:rsid w:val="008D4FE8"/>
    <w:rsid w:val="008E24EE"/>
    <w:rsid w:val="00902034"/>
    <w:rsid w:val="00910871"/>
    <w:rsid w:val="00921E16"/>
    <w:rsid w:val="0092773F"/>
    <w:rsid w:val="00934276"/>
    <w:rsid w:val="00974590"/>
    <w:rsid w:val="0098136E"/>
    <w:rsid w:val="009B2F2E"/>
    <w:rsid w:val="009C6046"/>
    <w:rsid w:val="009E143D"/>
    <w:rsid w:val="009F29CC"/>
    <w:rsid w:val="009F6DC8"/>
    <w:rsid w:val="00A1129C"/>
    <w:rsid w:val="00A22411"/>
    <w:rsid w:val="00A3561F"/>
    <w:rsid w:val="00A45D31"/>
    <w:rsid w:val="00A46EBE"/>
    <w:rsid w:val="00A50015"/>
    <w:rsid w:val="00A85514"/>
    <w:rsid w:val="00A96A88"/>
    <w:rsid w:val="00AA7802"/>
    <w:rsid w:val="00AB1029"/>
    <w:rsid w:val="00AB6A3A"/>
    <w:rsid w:val="00AC15B8"/>
    <w:rsid w:val="00AC18BC"/>
    <w:rsid w:val="00AD3F33"/>
    <w:rsid w:val="00AE0541"/>
    <w:rsid w:val="00AE6A97"/>
    <w:rsid w:val="00B031E7"/>
    <w:rsid w:val="00B05165"/>
    <w:rsid w:val="00B077D4"/>
    <w:rsid w:val="00B12053"/>
    <w:rsid w:val="00B31B27"/>
    <w:rsid w:val="00B47459"/>
    <w:rsid w:val="00B508F7"/>
    <w:rsid w:val="00B6662F"/>
    <w:rsid w:val="00B71335"/>
    <w:rsid w:val="00BB69F9"/>
    <w:rsid w:val="00BD76A2"/>
    <w:rsid w:val="00BE31EB"/>
    <w:rsid w:val="00BE6BA8"/>
    <w:rsid w:val="00BF0795"/>
    <w:rsid w:val="00BF1497"/>
    <w:rsid w:val="00BF4BD2"/>
    <w:rsid w:val="00C175E8"/>
    <w:rsid w:val="00C22D47"/>
    <w:rsid w:val="00C25FE9"/>
    <w:rsid w:val="00C42A15"/>
    <w:rsid w:val="00C46A5E"/>
    <w:rsid w:val="00C55C50"/>
    <w:rsid w:val="00C673A4"/>
    <w:rsid w:val="00C70997"/>
    <w:rsid w:val="00C7641F"/>
    <w:rsid w:val="00CA149F"/>
    <w:rsid w:val="00CB4262"/>
    <w:rsid w:val="00CE334B"/>
    <w:rsid w:val="00CE6306"/>
    <w:rsid w:val="00D230B3"/>
    <w:rsid w:val="00D25209"/>
    <w:rsid w:val="00D25E85"/>
    <w:rsid w:val="00D314AD"/>
    <w:rsid w:val="00D3241E"/>
    <w:rsid w:val="00D3372D"/>
    <w:rsid w:val="00D41577"/>
    <w:rsid w:val="00D514D0"/>
    <w:rsid w:val="00D61970"/>
    <w:rsid w:val="00D94CDA"/>
    <w:rsid w:val="00DA2D4C"/>
    <w:rsid w:val="00DA7D38"/>
    <w:rsid w:val="00DB2320"/>
    <w:rsid w:val="00DB6E3F"/>
    <w:rsid w:val="00DC0BF6"/>
    <w:rsid w:val="00DD4D45"/>
    <w:rsid w:val="00DD6947"/>
    <w:rsid w:val="00DF4764"/>
    <w:rsid w:val="00DF6A7F"/>
    <w:rsid w:val="00DF7114"/>
    <w:rsid w:val="00E019B8"/>
    <w:rsid w:val="00E11360"/>
    <w:rsid w:val="00E4072B"/>
    <w:rsid w:val="00E45924"/>
    <w:rsid w:val="00E474D6"/>
    <w:rsid w:val="00EB7CD4"/>
    <w:rsid w:val="00EF3B68"/>
    <w:rsid w:val="00F0388D"/>
    <w:rsid w:val="00F04FC4"/>
    <w:rsid w:val="00F2121E"/>
    <w:rsid w:val="00F57B2A"/>
    <w:rsid w:val="00F96830"/>
    <w:rsid w:val="00FA452C"/>
    <w:rsid w:val="00FB0652"/>
    <w:rsid w:val="00FB3268"/>
    <w:rsid w:val="00FB7EDB"/>
    <w:rsid w:val="00FC1186"/>
    <w:rsid w:val="06F714B1"/>
    <w:rsid w:val="14A2834D"/>
    <w:rsid w:val="1C946CD5"/>
    <w:rsid w:val="22B6FDB0"/>
    <w:rsid w:val="2C44B799"/>
    <w:rsid w:val="312B6ACE"/>
    <w:rsid w:val="4AC3F3F5"/>
    <w:rsid w:val="4C1D8FEE"/>
    <w:rsid w:val="7069C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CC0D40"/>
  <w15:docId w15:val="{82960635-D7DB-46D0-9038-CC3D73E2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33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D230B3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D230B3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rFonts w:asciiTheme="minorHAnsi" w:hAnsiTheme="minorHAnsi"/>
      <w:b/>
      <w:bCs/>
      <w:szCs w:val="22"/>
      <w:lang w:val="de-CH"/>
    </w:rPr>
  </w:style>
  <w:style w:type="paragraph" w:styleId="List">
    <w:name w:val="List"/>
    <w:basedOn w:val="Normal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rFonts w:asciiTheme="minorHAnsi" w:hAnsiTheme="minorHAnsi"/>
      <w:iCs/>
      <w:szCs w:val="22"/>
    </w:rPr>
  </w:style>
  <w:style w:type="paragraph" w:styleId="TOC3">
    <w:name w:val="toc 3"/>
    <w:basedOn w:val="TOC2"/>
    <w:next w:val="BodyText"/>
    <w:autoRedefine/>
    <w:uiPriority w:val="39"/>
    <w:rsid w:val="002617F8"/>
    <w:pPr>
      <w:ind w:left="2268"/>
    </w:pPr>
    <w:rPr>
      <w:iCs w:val="0"/>
    </w:rPr>
  </w:style>
  <w:style w:type="paragraph" w:styleId="TOC4">
    <w:name w:val="toc 4"/>
    <w:basedOn w:val="Normal"/>
    <w:next w:val="Normal"/>
    <w:autoRedefine/>
    <w:semiHidden/>
    <w:rsid w:val="00D230B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30B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30B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30B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30B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30B3"/>
    <w:pPr>
      <w:ind w:left="1760"/>
    </w:pPr>
    <w:rPr>
      <w:rFonts w:asciiTheme="minorHAnsi" w:hAnsiTheme="minorHAnsi"/>
      <w:sz w:val="20"/>
      <w:szCs w:val="20"/>
    </w:rPr>
  </w:style>
  <w:style w:type="paragraph" w:customStyle="1" w:styleId="FragenZiele">
    <w:name w:val="Fragen / Ziele"/>
    <w:basedOn w:val="BodyText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pPr>
      <w:keepNext/>
    </w:pPr>
  </w:style>
  <w:style w:type="paragraph" w:styleId="TableofFigures">
    <w:name w:val="table of figures"/>
    <w:basedOn w:val="BodyText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3">
    <w:name w:val="List 3"/>
    <w:basedOn w:val="List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423533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Emphasis">
    <w:name w:val="Emphasis"/>
    <w:basedOn w:val="DefaultParagraphFon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Normal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4CD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516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1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ypeorm.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leosuncin/nest-auth-exampl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gular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tinymce/tinymc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rkedjs/marke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thon\Downloads\Projektidee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1" ma:contentTypeDescription="Ein neues Dokument erstellen." ma:contentTypeScope="" ma:versionID="608dec67cdcb53678d792d463c23d573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0b186dae579e124cb2cb57296ffdc426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0EA12-23E6-47D3-99C9-C50515F9C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DC4A1D-A99C-4B95-BE4D-76AF2C8A9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54ADF-0848-4658-9448-1279DE275F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6B33E2-7506-4B59-A7B9-A7DAF0999C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Projektidee (1).dotx</Template>
  <TotalTime>51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>Version 1.0 / Januar 2019</dc:description>
  <cp:lastModifiedBy>Enea Krähenbühl</cp:lastModifiedBy>
  <cp:revision>8</cp:revision>
  <cp:lastPrinted>2015-03-24T09:42:00Z</cp:lastPrinted>
  <dcterms:created xsi:type="dcterms:W3CDTF">2022-02-21T09:23:00Z</dcterms:created>
  <dcterms:modified xsi:type="dcterms:W3CDTF">2022-06-10T06:56:00Z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